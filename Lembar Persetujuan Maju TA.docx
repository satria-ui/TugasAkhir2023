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45" w:rightFromText="45" w:vertAnchor="text"/>
        <w:tblW w:w="9000" w:type="dxa"/>
        <w:tblCellSpacing w:w="1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D4B75" w14:paraId="4B4731D7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116DE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Persetujuan</w:t>
            </w:r>
          </w:p>
        </w:tc>
      </w:tr>
      <w:tr w:rsidR="007D4B75" w14:paraId="675916DB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FF43A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Maju Sidang Tugas Akhir</w:t>
            </w:r>
          </w:p>
        </w:tc>
      </w:tr>
      <w:tr w:rsidR="007D4B75" w14:paraId="7AEB9D0F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EBBD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89FEA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4C8399E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4C79" w14:textId="4D632574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Parallelizing CNN and Transformer Encoders for Audio Based Emotion Recognition in English Language</w:t>
            </w:r>
          </w:p>
        </w:tc>
      </w:tr>
      <w:tr w:rsidR="007D4B75" w14:paraId="5D1FECF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3BB28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28C70823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35857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BE73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0AEB565C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FEFB1" w14:textId="1AA831FB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Adam Satria Adidarma</w:t>
            </w:r>
          </w:p>
        </w:tc>
      </w:tr>
      <w:tr w:rsidR="007D4B75" w14:paraId="5E6690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CC10C" w14:textId="72329C6F" w:rsidR="007D4B75" w:rsidRDefault="00F958F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05111942000001</w:t>
            </w:r>
          </w:p>
        </w:tc>
      </w:tr>
      <w:tr w:rsidR="007D4B75" w14:paraId="0D3836F2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7047F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44E2F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C7BA46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9B89" w14:textId="2D5BA496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Surabaya, </w:t>
            </w:r>
            <w:r w:rsidR="00F958FB">
              <w:rPr>
                <w:rFonts w:eastAsia="Times New Roman"/>
                <w:sz w:val="27"/>
                <w:szCs w:val="27"/>
              </w:rPr>
              <w:t>16 Juni 2023</w:t>
            </w:r>
          </w:p>
        </w:tc>
      </w:tr>
      <w:tr w:rsidR="007D4B75" w14:paraId="5D915D77" w14:textId="77777777">
        <w:trPr>
          <w:trHeight w:val="10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976C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F741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31CE7B9F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B8AF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Menyetujui,</w:t>
            </w:r>
          </w:p>
        </w:tc>
      </w:tr>
      <w:tr w:rsidR="007D4B75" w14:paraId="54449461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95974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9970D" w14:textId="77777777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Dosen Pembimbing 2</w:t>
            </w:r>
          </w:p>
        </w:tc>
      </w:tr>
      <w:tr w:rsidR="007D4B75" w14:paraId="2DCCCD8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D3217" w14:textId="77777777" w:rsidR="007D4B75" w:rsidRDefault="0000000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788ED" w14:textId="77777777" w:rsidR="007D4B75" w:rsidRDefault="007D4B75">
            <w:pPr>
              <w:rPr>
                <w:rFonts w:eastAsia="Times New Roman"/>
              </w:rPr>
            </w:pPr>
          </w:p>
        </w:tc>
      </w:tr>
      <w:tr w:rsidR="007D4B75" w14:paraId="67BC3DC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ACCD" w14:textId="289B6F4E" w:rsidR="007D4B75" w:rsidRDefault="00F958FB">
            <w:pPr>
              <w:jc w:val="center"/>
              <w:rPr>
                <w:rFonts w:eastAsia="Times New Roman"/>
              </w:rPr>
            </w:pPr>
            <w:r w:rsidRPr="00F958FB">
              <w:rPr>
                <w:rFonts w:eastAsia="Times New Roman"/>
              </w:rPr>
              <w:t>Kelly Rossa Sungkono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ED44" w14:textId="50CEE9C8" w:rsidR="007D4B75" w:rsidRDefault="00F958FB">
            <w:pPr>
              <w:jc w:val="center"/>
              <w:rPr>
                <w:rFonts w:eastAsia="Times New Roman"/>
              </w:rPr>
            </w:pPr>
            <w:r w:rsidRPr="00F958FB">
              <w:rPr>
                <w:rFonts w:eastAsia="Times New Roman"/>
              </w:rPr>
              <w:t>Shintami Chusnul Hidayat</w:t>
            </w:r>
            <w:r w:rsidR="00866A55">
              <w:rPr>
                <w:rFonts w:eastAsia="Times New Roman"/>
              </w:rPr>
              <w:t>i</w:t>
            </w:r>
          </w:p>
        </w:tc>
      </w:tr>
      <w:tr w:rsidR="007D4B75" w14:paraId="2A852C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A6FE8" w14:textId="3AA38923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</w:t>
            </w:r>
            <w:r w:rsidR="00F958FB" w:rsidRPr="00F958FB">
              <w:rPr>
                <w:rFonts w:eastAsia="Times New Roman"/>
              </w:rPr>
              <w:t>1994201912088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3D9BE" w14:textId="1BC3811C" w:rsidR="007D4B75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</w:t>
            </w:r>
            <w:r w:rsidR="00F958FB" w:rsidRPr="00F958FB">
              <w:rPr>
                <w:rFonts w:eastAsia="Times New Roman"/>
              </w:rPr>
              <w:t>1987202012004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200B353" w14:textId="77777777" w:rsidR="001D4D2A" w:rsidRDefault="001D4D2A">
      <w:pPr>
        <w:rPr>
          <w:rFonts w:eastAsia="Times New Roman"/>
        </w:rPr>
      </w:pPr>
    </w:p>
    <w:sectPr w:rsidR="001D4D2A">
      <w:pgSz w:w="11909" w:h="16834"/>
      <w:pgMar w:top="1699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B"/>
    <w:rsid w:val="001D4D2A"/>
    <w:rsid w:val="00593211"/>
    <w:rsid w:val="007D4B75"/>
    <w:rsid w:val="00866A55"/>
    <w:rsid w:val="00A66EB7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926E2"/>
  <w15:chartTrackingRefBased/>
  <w15:docId w15:val="{7E1BBDDE-9123-A744-AE7C-699A95A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Cover Proposal</dc:title>
  <dc:subject/>
  <dc:creator>132309748@staff.integra.its.ac.id</dc:creator>
  <cp:keywords/>
  <dc:description/>
  <cp:lastModifiedBy>Adam</cp:lastModifiedBy>
  <cp:revision>3</cp:revision>
  <dcterms:created xsi:type="dcterms:W3CDTF">2023-06-09T02:34:00Z</dcterms:created>
  <dcterms:modified xsi:type="dcterms:W3CDTF">2023-06-09T02:36:00Z</dcterms:modified>
</cp:coreProperties>
</file>